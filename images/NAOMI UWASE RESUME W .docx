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1BC7" w14:textId="19A672E6" w:rsidR="00D33B97" w:rsidRDefault="00613E1D" w:rsidP="00D33B97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5E4E">
        <w:rPr>
          <w:rFonts w:ascii="Times New Roman" w:hAnsi="Times New Roman" w:cs="Times New Roman"/>
          <w:b/>
          <w:sz w:val="32"/>
          <w:szCs w:val="32"/>
          <w:lang w:val="en-US"/>
        </w:rPr>
        <w:t>NAOMI UWAS</w:t>
      </w:r>
      <w:r w:rsidR="00D33B97">
        <w:rPr>
          <w:rFonts w:ascii="Times New Roman" w:hAnsi="Times New Roman" w:cs="Times New Roman"/>
          <w:b/>
          <w:sz w:val="32"/>
          <w:szCs w:val="32"/>
          <w:lang w:val="en-US"/>
        </w:rPr>
        <w:t xml:space="preserve">E                         </w:t>
      </w:r>
      <w:r w:rsidR="00D33B97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ED9369E" wp14:editId="15B2CEEE">
            <wp:extent cx="1083734" cy="1083734"/>
            <wp:effectExtent l="0" t="0" r="0" b="0"/>
            <wp:docPr id="82611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11873" name="Picture 8261118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186" cy="10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E868" w14:textId="6083B270" w:rsidR="00613E1D" w:rsidRPr="00126654" w:rsidRDefault="00613E1D" w:rsidP="00613E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14:paraId="7952322A" w14:textId="69D38287" w:rsidR="005F3EDF" w:rsidRPr="00D33B97" w:rsidRDefault="005F3EDF" w:rsidP="00613E1D">
      <w:pPr>
        <w:jc w:val="center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D33B97">
        <w:rPr>
          <w:rFonts w:ascii="Times New Roman" w:hAnsi="Times New Roman" w:cs="Times New Roman"/>
          <w:b/>
          <w:sz w:val="22"/>
          <w:szCs w:val="22"/>
          <w:lang w:val="en-US"/>
        </w:rPr>
        <w:t xml:space="preserve">Age: </w:t>
      </w:r>
      <w:r w:rsidRPr="00D33B97">
        <w:rPr>
          <w:rFonts w:ascii="Times New Roman" w:hAnsi="Times New Roman" w:cs="Times New Roman"/>
          <w:bCs/>
          <w:sz w:val="22"/>
          <w:szCs w:val="22"/>
          <w:lang w:val="en-US"/>
        </w:rPr>
        <w:t>2</w:t>
      </w:r>
      <w:r w:rsidR="00D33B97" w:rsidRPr="00D33B97">
        <w:rPr>
          <w:rFonts w:ascii="Times New Roman" w:hAnsi="Times New Roman" w:cs="Times New Roman"/>
          <w:bCs/>
          <w:sz w:val="22"/>
          <w:szCs w:val="22"/>
          <w:lang w:val="en-US"/>
        </w:rPr>
        <w:t>2</w:t>
      </w:r>
    </w:p>
    <w:p w14:paraId="75D9A3FC" w14:textId="02CFCF59" w:rsidR="00613E1D" w:rsidRPr="00D33B97" w:rsidRDefault="00613E1D" w:rsidP="00613E1D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33B97">
        <w:rPr>
          <w:rFonts w:ascii="Times New Roman" w:hAnsi="Times New Roman" w:cs="Times New Roman"/>
          <w:b/>
          <w:sz w:val="22"/>
          <w:szCs w:val="22"/>
          <w:lang w:val="en-US"/>
        </w:rPr>
        <w:t>Cell</w:t>
      </w:r>
      <w:proofErr w:type="spellEnd"/>
      <w:r w:rsidRPr="00D33B97">
        <w:rPr>
          <w:rFonts w:ascii="Times New Roman" w:hAnsi="Times New Roman" w:cs="Times New Roman"/>
          <w:sz w:val="22"/>
          <w:szCs w:val="22"/>
          <w:lang w:val="en-US"/>
        </w:rPr>
        <w:t xml:space="preserve">: (+250) </w:t>
      </w:r>
      <w:proofErr w:type="gramStart"/>
      <w:r w:rsidRPr="00D33B97">
        <w:rPr>
          <w:rFonts w:ascii="Times New Roman" w:hAnsi="Times New Roman" w:cs="Times New Roman"/>
          <w:sz w:val="22"/>
          <w:szCs w:val="22"/>
          <w:lang w:val="en-US"/>
        </w:rPr>
        <w:t xml:space="preserve">789871363, </w:t>
      </w:r>
      <w:r w:rsidR="005F3EDF" w:rsidRPr="00D33B9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33B97">
        <w:rPr>
          <w:rFonts w:ascii="Times New Roman" w:hAnsi="Times New Roman" w:cs="Times New Roman"/>
          <w:sz w:val="22"/>
          <w:szCs w:val="22"/>
          <w:lang w:val="en-US"/>
        </w:rPr>
        <w:t>739396511</w:t>
      </w:r>
      <w:proofErr w:type="gramEnd"/>
    </w:p>
    <w:p w14:paraId="39750251" w14:textId="77777777" w:rsidR="00613E1D" w:rsidRPr="00D33B97" w:rsidRDefault="00613E1D" w:rsidP="00613E1D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33B97">
        <w:rPr>
          <w:rFonts w:ascii="Times New Roman" w:hAnsi="Times New Roman" w:cs="Times New Roman"/>
          <w:b/>
          <w:sz w:val="22"/>
          <w:szCs w:val="22"/>
          <w:lang w:val="en-US"/>
        </w:rPr>
        <w:t>Email</w:t>
      </w:r>
      <w:r w:rsidRPr="00D33B97">
        <w:rPr>
          <w:rFonts w:ascii="Times New Roman" w:hAnsi="Times New Roman" w:cs="Times New Roman"/>
          <w:sz w:val="22"/>
          <w:szCs w:val="22"/>
          <w:lang w:val="en-US"/>
        </w:rPr>
        <w:t>:unaomi188@gmail.com</w:t>
      </w:r>
      <w:proofErr w:type="gramEnd"/>
    </w:p>
    <w:p w14:paraId="58E6BC5C" w14:textId="3F9B05BD" w:rsidR="00613E1D" w:rsidRPr="00D33B97" w:rsidRDefault="00613E1D" w:rsidP="00613E1D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33B97">
        <w:rPr>
          <w:rFonts w:ascii="Times New Roman" w:hAnsi="Times New Roman" w:cs="Times New Roman"/>
          <w:b/>
          <w:sz w:val="22"/>
          <w:szCs w:val="22"/>
          <w:lang w:val="en-US"/>
        </w:rPr>
        <w:t xml:space="preserve">Address </w:t>
      </w:r>
      <w:r w:rsidRPr="00D33B97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D33B97">
        <w:rPr>
          <w:rFonts w:ascii="Times New Roman" w:hAnsi="Times New Roman" w:cs="Times New Roman"/>
          <w:sz w:val="22"/>
          <w:szCs w:val="22"/>
          <w:lang w:val="en-US"/>
        </w:rPr>
        <w:t xml:space="preserve"> Kigali,</w:t>
      </w:r>
      <w:r w:rsidR="00D33B9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33B97">
        <w:rPr>
          <w:rFonts w:ascii="Times New Roman" w:hAnsi="Times New Roman" w:cs="Times New Roman"/>
          <w:sz w:val="22"/>
          <w:szCs w:val="22"/>
          <w:lang w:val="en-US"/>
        </w:rPr>
        <w:t>Rwanda.</w:t>
      </w:r>
    </w:p>
    <w:p w14:paraId="26D4F495" w14:textId="77777777" w:rsidR="00613E1D" w:rsidRPr="00D33B97" w:rsidRDefault="00613E1D" w:rsidP="00613E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33B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Summary</w:t>
      </w:r>
    </w:p>
    <w:p w14:paraId="0CFC1A1A" w14:textId="554B2946" w:rsidR="005816B6" w:rsidRPr="00D33B97" w:rsidRDefault="00613E1D" w:rsidP="00D33B97">
      <w:pPr>
        <w:pStyle w:val="NormalWeb"/>
        <w:jc w:val="center"/>
      </w:pPr>
      <w:r w:rsidRPr="00860F79">
        <w:rPr>
          <w:sz w:val="22"/>
          <w:szCs w:val="22"/>
          <w:lang w:val="en-US"/>
        </w:rPr>
        <w:t xml:space="preserve">A </w:t>
      </w:r>
      <w:r w:rsidR="00055E4E">
        <w:rPr>
          <w:sz w:val="22"/>
          <w:szCs w:val="22"/>
          <w:lang w:val="en-US"/>
        </w:rPr>
        <w:t xml:space="preserve">motivated </w:t>
      </w:r>
      <w:r w:rsidRPr="00860F79">
        <w:rPr>
          <w:sz w:val="22"/>
          <w:szCs w:val="22"/>
          <w:lang w:val="en-US"/>
        </w:rPr>
        <w:t xml:space="preserve">and </w:t>
      </w:r>
      <w:r w:rsidR="00D33B97">
        <w:rPr>
          <w:rFonts w:ascii="TimesNewRomanPSMT" w:hAnsi="TimesNewRomanPSMT"/>
          <w:sz w:val="22"/>
          <w:szCs w:val="22"/>
        </w:rPr>
        <w:t>passionate individual who inspires to</w:t>
      </w:r>
      <w:r w:rsidR="00A5314B">
        <w:rPr>
          <w:rFonts w:ascii="TimesNewRomanPSMT" w:hAnsi="TimesNewRomanPSMT"/>
          <w:sz w:val="22"/>
          <w:szCs w:val="22"/>
          <w:lang w:val="en-US"/>
        </w:rPr>
        <w:t xml:space="preserve"> thrive for excellence</w:t>
      </w:r>
      <w:r w:rsidRPr="00860F79">
        <w:rPr>
          <w:sz w:val="22"/>
          <w:szCs w:val="22"/>
          <w:lang w:val="en-US"/>
        </w:rPr>
        <w:t xml:space="preserve">. Personable and </w:t>
      </w:r>
      <w:r w:rsidR="000364FF">
        <w:rPr>
          <w:sz w:val="22"/>
          <w:szCs w:val="22"/>
          <w:lang w:val="en-US"/>
        </w:rPr>
        <w:t xml:space="preserve">willingness </w:t>
      </w:r>
      <w:r w:rsidRPr="00860F79">
        <w:rPr>
          <w:sz w:val="22"/>
          <w:szCs w:val="22"/>
          <w:lang w:val="en-US"/>
        </w:rPr>
        <w:t xml:space="preserve">to </w:t>
      </w:r>
      <w:r>
        <w:rPr>
          <w:sz w:val="22"/>
          <w:szCs w:val="22"/>
          <w:lang w:val="en-US"/>
        </w:rPr>
        <w:t>learn</w:t>
      </w:r>
      <w:r w:rsidR="000364FF">
        <w:rPr>
          <w:sz w:val="22"/>
          <w:szCs w:val="22"/>
          <w:lang w:val="en-US"/>
        </w:rPr>
        <w:t xml:space="preserve"> and gain</w:t>
      </w:r>
      <w:r>
        <w:rPr>
          <w:sz w:val="22"/>
          <w:szCs w:val="22"/>
          <w:lang w:val="en-US"/>
        </w:rPr>
        <w:t xml:space="preserve"> in an </w:t>
      </w:r>
      <w:r w:rsidRPr="00860F79">
        <w:rPr>
          <w:sz w:val="22"/>
          <w:szCs w:val="22"/>
          <w:lang w:val="en-US"/>
        </w:rPr>
        <w:t>exceptional organization</w:t>
      </w:r>
      <w:r w:rsidR="00015CF2">
        <w:rPr>
          <w:sz w:val="22"/>
          <w:szCs w:val="22"/>
          <w:lang w:val="en-US"/>
        </w:rPr>
        <w:t>.</w:t>
      </w:r>
    </w:p>
    <w:p w14:paraId="35A57E4E" w14:textId="77777777" w:rsidR="00613E1D" w:rsidRPr="00D33B97" w:rsidRDefault="00613E1D" w:rsidP="00613E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33B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EDUCATION HISTORY</w:t>
      </w:r>
    </w:p>
    <w:p w14:paraId="03E3914B" w14:textId="107847C2" w:rsidR="00F22020" w:rsidRPr="00F22020" w:rsidRDefault="00F22020" w:rsidP="00F22020">
      <w:pPr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</w:pPr>
      <w:proofErr w:type="spellStart"/>
      <w:r w:rsidRPr="00F22020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>Kinunga</w:t>
      </w:r>
      <w:proofErr w:type="spellEnd"/>
      <w:r w:rsidRPr="00F22020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 xml:space="preserve"> Primary School | 2008-2014</w:t>
      </w:r>
    </w:p>
    <w:p w14:paraId="28EB54AC" w14:textId="7E3E4D4B" w:rsidR="00613E1D" w:rsidRPr="00F22020" w:rsidRDefault="00F22020" w:rsidP="00F22020">
      <w:pPr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</w:pPr>
      <w:r w:rsidRPr="00F22020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 xml:space="preserve">College Saint </w:t>
      </w:r>
      <w:proofErr w:type="spellStart"/>
      <w:r w:rsidRPr="00F22020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>Andr</w:t>
      </w:r>
      <w:proofErr w:type="spellEnd"/>
      <w:r w:rsidRPr="00F22020">
        <w:rPr>
          <w:rFonts w:ascii="Times New Roman" w:eastAsia="Malgun Gothic" w:hAnsi="Times New Roman" w:cs="Times New Roman"/>
          <w:i/>
          <w:iCs/>
          <w:sz w:val="22"/>
          <w:szCs w:val="22"/>
        </w:rPr>
        <w:t>é</w:t>
      </w:r>
      <w:r w:rsidRPr="00F22020">
        <w:rPr>
          <w:rFonts w:ascii="Times New Roman" w:eastAsia="Malgun Gothic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22020">
        <w:rPr>
          <w:rFonts w:ascii="Times New Roman" w:hAnsi="Times New Roman" w:cs="Times New Roman"/>
          <w:i/>
          <w:sz w:val="22"/>
          <w:szCs w:val="22"/>
          <w:lang w:val="en-US"/>
        </w:rPr>
        <w:t>| Ordinary Level | 2015-2017</w:t>
      </w:r>
    </w:p>
    <w:p w14:paraId="671C1842" w14:textId="493AF3A0" w:rsidR="00613E1D" w:rsidRPr="00F22020" w:rsidRDefault="00613E1D" w:rsidP="00613E1D">
      <w:pPr>
        <w:pStyle w:val="NormalWeb"/>
        <w:rPr>
          <w:sz w:val="22"/>
          <w:szCs w:val="22"/>
        </w:rPr>
      </w:pPr>
      <w:r w:rsidRPr="00F22020">
        <w:rPr>
          <w:i/>
          <w:iCs/>
          <w:sz w:val="22"/>
          <w:szCs w:val="22"/>
          <w:lang w:val="en-US"/>
        </w:rPr>
        <w:t>Lyc</w:t>
      </w:r>
      <w:r w:rsidRPr="00F22020">
        <w:rPr>
          <w:rFonts w:eastAsia="Malgun Gothic"/>
          <w:i/>
          <w:iCs/>
          <w:sz w:val="22"/>
          <w:szCs w:val="22"/>
        </w:rPr>
        <w:t>é</w:t>
      </w:r>
      <w:r w:rsidRPr="00F22020">
        <w:rPr>
          <w:i/>
          <w:iCs/>
          <w:sz w:val="22"/>
          <w:szCs w:val="22"/>
          <w:lang w:val="en-US"/>
        </w:rPr>
        <w:t>e De Kigali</w:t>
      </w:r>
      <w:r w:rsidRPr="00F22020">
        <w:rPr>
          <w:sz w:val="22"/>
          <w:szCs w:val="22"/>
          <w:lang w:val="en-US"/>
        </w:rPr>
        <w:t xml:space="preserve"> </w:t>
      </w:r>
      <w:r w:rsidRPr="00F22020">
        <w:rPr>
          <w:i/>
          <w:sz w:val="22"/>
          <w:szCs w:val="22"/>
          <w:lang w:val="en-US"/>
        </w:rPr>
        <w:t>|</w:t>
      </w:r>
      <w:r w:rsidR="00F22020">
        <w:rPr>
          <w:i/>
          <w:sz w:val="22"/>
          <w:szCs w:val="22"/>
          <w:lang w:val="en-US"/>
        </w:rPr>
        <w:t xml:space="preserve">Advanced Level </w:t>
      </w:r>
      <w:r w:rsidR="00F22020" w:rsidRPr="00885FF0">
        <w:rPr>
          <w:i/>
          <w:sz w:val="22"/>
          <w:szCs w:val="22"/>
          <w:lang w:val="en-US"/>
        </w:rPr>
        <w:t>|</w:t>
      </w:r>
      <w:r w:rsidRPr="00F22020">
        <w:rPr>
          <w:i/>
          <w:sz w:val="22"/>
          <w:szCs w:val="22"/>
          <w:lang w:val="en-US"/>
        </w:rPr>
        <w:t>Mathematics ,Physics and Computer Science|</w:t>
      </w:r>
      <w:r w:rsidRPr="00F22020">
        <w:rPr>
          <w:sz w:val="22"/>
          <w:szCs w:val="22"/>
          <w:lang w:val="en-US"/>
        </w:rPr>
        <w:t xml:space="preserve"> 2018-202</w:t>
      </w:r>
      <w:r w:rsidR="00F22020" w:rsidRPr="00F22020">
        <w:rPr>
          <w:sz w:val="22"/>
          <w:szCs w:val="22"/>
          <w:lang w:val="en-US"/>
        </w:rPr>
        <w:t>0/2021</w:t>
      </w:r>
    </w:p>
    <w:p w14:paraId="5E787110" w14:textId="293E96D8" w:rsidR="00D33B97" w:rsidRPr="00D33B97" w:rsidRDefault="005816B6" w:rsidP="00D33B97">
      <w:pPr>
        <w:spacing w:line="24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 xml:space="preserve">National </w:t>
      </w:r>
      <w:r w:rsidR="00613E1D" w:rsidRPr="00F22020">
        <w:rPr>
          <w:rFonts w:ascii="Times New Roman" w:hAnsi="Times New Roman" w:cs="Times New Roman"/>
          <w:i/>
          <w:sz w:val="22"/>
          <w:szCs w:val="22"/>
          <w:lang w:val="en-US"/>
        </w:rPr>
        <w:t>University of Rwanda |</w:t>
      </w:r>
      <w:proofErr w:type="spellStart"/>
      <w:r w:rsidR="00613E1D" w:rsidRPr="00F22020">
        <w:rPr>
          <w:rFonts w:ascii="Times New Roman" w:hAnsi="Times New Roman" w:cs="Times New Roman"/>
          <w:i/>
          <w:sz w:val="22"/>
          <w:szCs w:val="22"/>
          <w:lang w:val="en-US"/>
        </w:rPr>
        <w:t>Bachelor’s</w:t>
      </w:r>
      <w:proofErr w:type="spellEnd"/>
      <w:r w:rsidR="00613E1D" w:rsidRPr="00F22020">
        <w:rPr>
          <w:rFonts w:ascii="Times New Roman" w:hAnsi="Times New Roman" w:cs="Times New Roman"/>
          <w:i/>
          <w:sz w:val="22"/>
          <w:szCs w:val="22"/>
          <w:lang w:val="en-US"/>
        </w:rPr>
        <w:t xml:space="preserve"> of Business Information Technology |In progress| May 2022 – June 2025</w:t>
      </w:r>
    </w:p>
    <w:p w14:paraId="17855894" w14:textId="5E2577F9" w:rsidR="00613E1D" w:rsidRPr="000925AF" w:rsidRDefault="00613E1D" w:rsidP="00613E1D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LANGUAGES</w:t>
      </w:r>
    </w:p>
    <w:p w14:paraId="11841149" w14:textId="1297D26C" w:rsidR="000E6B02" w:rsidRPr="000925AF" w:rsidRDefault="00613E1D" w:rsidP="00613E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25AF">
        <w:rPr>
          <w:rFonts w:ascii="Times New Roman" w:hAnsi="Times New Roman" w:cs="Times New Roman"/>
          <w:sz w:val="24"/>
          <w:szCs w:val="24"/>
        </w:rPr>
        <w:t>Kinyarwanda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English</w:t>
      </w:r>
    </w:p>
    <w:p w14:paraId="383355C7" w14:textId="1B133D60" w:rsidR="00613E1D" w:rsidRPr="004D7A72" w:rsidRDefault="00613E1D" w:rsidP="004D7A72">
      <w:pPr>
        <w:pStyle w:val="NoSpacing"/>
        <w:rPr>
          <w:rFonts w:ascii="Apple Chancery" w:hAnsi="Apple Chancery" w:cs="Apple Chancery"/>
          <w:i/>
          <w:iCs/>
          <w:color w:val="37B6AE" w:themeColor="accent1"/>
          <w:sz w:val="18"/>
          <w:szCs w:val="18"/>
        </w:rPr>
      </w:pPr>
      <w:r w:rsidRPr="004D7A72">
        <w:rPr>
          <w:rFonts w:ascii="Apple Chancery" w:hAnsi="Apple Chancery" w:cs="Apple Chancery"/>
          <w:i/>
          <w:iCs/>
          <w:color w:val="37B6AE" w:themeColor="accent1"/>
          <w:sz w:val="18"/>
          <w:szCs w:val="18"/>
        </w:rPr>
        <w:t xml:space="preserve">Native         </w:t>
      </w:r>
      <w:r w:rsidR="004D7A72">
        <w:rPr>
          <w:rFonts w:ascii="Apple Chancery" w:hAnsi="Apple Chancery" w:cs="Apple Chancery"/>
          <w:i/>
          <w:iCs/>
          <w:color w:val="37B6AE" w:themeColor="accent1"/>
          <w:sz w:val="18"/>
          <w:szCs w:val="18"/>
        </w:rPr>
        <w:t xml:space="preserve">                                            </w:t>
      </w:r>
      <w:r w:rsidRPr="004D7A72">
        <w:rPr>
          <w:rFonts w:ascii="Apple Chancery" w:hAnsi="Apple Chancery" w:cs="Apple Chancery"/>
          <w:i/>
          <w:iCs/>
          <w:color w:val="37B6AE" w:themeColor="accent1"/>
          <w:sz w:val="18"/>
          <w:szCs w:val="18"/>
        </w:rPr>
        <w:t xml:space="preserve">                                                                 </w:t>
      </w:r>
      <w:r w:rsidR="000E6B02">
        <w:rPr>
          <w:rFonts w:ascii="Apple Chancery" w:hAnsi="Apple Chancery" w:cs="Apple Chancery"/>
          <w:i/>
          <w:iCs/>
          <w:color w:val="37B6AE" w:themeColor="accent1"/>
          <w:sz w:val="18"/>
          <w:szCs w:val="18"/>
        </w:rPr>
        <w:t>Professional level</w:t>
      </w:r>
    </w:p>
    <w:p w14:paraId="246E9587" w14:textId="77777777" w:rsidR="00613E1D" w:rsidRDefault="00613E1D" w:rsidP="00613E1D">
      <w:pPr>
        <w:spacing w:line="24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</w:p>
    <w:p w14:paraId="570EF6AB" w14:textId="77777777" w:rsidR="00D651ED" w:rsidRDefault="00D651ED" w:rsidP="00D651ED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5816B6">
        <w:rPr>
          <w:rFonts w:ascii="Times New Roman" w:hAnsi="Times New Roman" w:cs="Times New Roman"/>
          <w:b/>
          <w:bCs/>
          <w:u w:val="single"/>
          <w:lang w:val="en-US"/>
        </w:rPr>
        <w:t>EXTRACURRICULAR &amp; VOLUNTEER WORK</w:t>
      </w:r>
    </w:p>
    <w:p w14:paraId="7419E48C" w14:textId="77777777" w:rsidR="00D651ED" w:rsidRPr="005816B6" w:rsidRDefault="00D651ED" w:rsidP="00D65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MTN Robotics &amp; Coding Workshop 2019</w:t>
      </w:r>
    </w:p>
    <w:p w14:paraId="2061B451" w14:textId="77777777" w:rsidR="00D651ED" w:rsidRPr="005816B6" w:rsidRDefault="00D651ED" w:rsidP="00D65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Rwanda Mathematical Olympiad 2019</w:t>
      </w:r>
    </w:p>
    <w:p w14:paraId="5F4F38CD" w14:textId="77777777" w:rsidR="00D651ED" w:rsidRPr="005816B6" w:rsidRDefault="00D651ED" w:rsidP="00D65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Next Einstein Forum- Africa Science Week 2019</w:t>
      </w:r>
    </w:p>
    <w:p w14:paraId="639B7EFD" w14:textId="02066A62" w:rsidR="00D651ED" w:rsidRPr="00D651ED" w:rsidRDefault="00D651ED" w:rsidP="00D65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Rwanda Mat</w:t>
      </w:r>
      <w:r w:rsidRPr="005816B6">
        <w:rPr>
          <w:rFonts w:ascii="Times New Roman" w:hAnsi="Times New Roman" w:cs="Times New Roman"/>
          <w:lang w:val="en-US"/>
        </w:rPr>
        <w:t>hematics Competition</w:t>
      </w:r>
      <w:r>
        <w:rPr>
          <w:rFonts w:ascii="Times New Roman" w:hAnsi="Times New Roman" w:cs="Times New Roman"/>
          <w:lang w:val="en-US"/>
        </w:rPr>
        <w:t xml:space="preserve"> </w:t>
      </w:r>
      <w:r w:rsidRPr="005816B6"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  <w:lang w:val="en-US"/>
        </w:rPr>
        <w:t>1</w:t>
      </w:r>
    </w:p>
    <w:p w14:paraId="0F2BC24F" w14:textId="77777777" w:rsidR="00D651ED" w:rsidRPr="00D651ED" w:rsidRDefault="00D651ED" w:rsidP="00D65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High School Debate Club 2018-2021</w:t>
      </w:r>
    </w:p>
    <w:p w14:paraId="1CCA1483" w14:textId="419EED5A" w:rsidR="00D651ED" w:rsidRPr="00A5314B" w:rsidRDefault="00D651ED" w:rsidP="00D65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Seven United For the Needy 2016- Today</w:t>
      </w:r>
    </w:p>
    <w:p w14:paraId="0F81A7D4" w14:textId="77777777" w:rsidR="00D651ED" w:rsidRDefault="00D651ED" w:rsidP="00D651ED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LEADERSHP ROLES</w:t>
      </w:r>
    </w:p>
    <w:p w14:paraId="7C10395E" w14:textId="77777777" w:rsidR="00D651ED" w:rsidRDefault="00D651ED" w:rsidP="00D651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Prefect of Entertainment and Sport 2019-2021</w:t>
      </w:r>
    </w:p>
    <w:p w14:paraId="1575C4AF" w14:textId="77777777" w:rsidR="00D651ED" w:rsidRDefault="00D651ED" w:rsidP="00D651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Advisor Mathematics Club 2021</w:t>
      </w:r>
    </w:p>
    <w:p w14:paraId="745E2BCC" w14:textId="4321FE6F" w:rsidR="0057706F" w:rsidRPr="00D33B97" w:rsidRDefault="00D651ED" w:rsidP="00D33B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Representative University of Rwanda BBIT 2022- Today</w:t>
      </w:r>
    </w:p>
    <w:p w14:paraId="43FFCA53" w14:textId="15FF0B38" w:rsidR="00613E1D" w:rsidRPr="008C0CB3" w:rsidRDefault="00613E1D" w:rsidP="00613E1D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8C0CB3">
        <w:rPr>
          <w:rFonts w:ascii="Times New Roman" w:hAnsi="Times New Roman" w:cs="Times New Roman"/>
          <w:b/>
          <w:u w:val="single"/>
          <w:lang w:val="en-US"/>
        </w:rPr>
        <w:t>SKILLS</w:t>
      </w:r>
    </w:p>
    <w:p w14:paraId="4701A3F9" w14:textId="77777777" w:rsidR="00613E1D" w:rsidRPr="00885FF0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85FF0">
        <w:rPr>
          <w:rFonts w:ascii="Times New Roman" w:hAnsi="Times New Roman" w:cs="Times New Roman"/>
          <w:sz w:val="22"/>
          <w:szCs w:val="22"/>
          <w:lang w:val="en-US"/>
        </w:rPr>
        <w:t>Ability to take and follow instructions</w:t>
      </w:r>
    </w:p>
    <w:p w14:paraId="24FC6EC9" w14:textId="77777777" w:rsidR="00613E1D" w:rsidRPr="00885FF0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85FF0">
        <w:rPr>
          <w:rFonts w:ascii="Times New Roman" w:hAnsi="Times New Roman" w:cs="Times New Roman"/>
          <w:sz w:val="22"/>
          <w:szCs w:val="22"/>
          <w:lang w:val="en-US"/>
        </w:rPr>
        <w:t>Willingness to learn</w:t>
      </w:r>
    </w:p>
    <w:p w14:paraId="2997D62D" w14:textId="5A32148A" w:rsidR="00613E1D" w:rsidRPr="00613E1D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85FF0">
        <w:rPr>
          <w:rFonts w:ascii="Times New Roman" w:hAnsi="Times New Roman" w:cs="Times New Roman"/>
          <w:sz w:val="22"/>
          <w:szCs w:val="22"/>
          <w:lang w:val="en-US"/>
        </w:rPr>
        <w:t>Conflict resolution</w:t>
      </w:r>
    </w:p>
    <w:p w14:paraId="04162EDC" w14:textId="77777777" w:rsidR="00613E1D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Leadership Skill</w:t>
      </w:r>
    </w:p>
    <w:p w14:paraId="4E6AE696" w14:textId="37A9B1C9" w:rsidR="00613E1D" w:rsidRPr="00885FF0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85FF0">
        <w:rPr>
          <w:rFonts w:ascii="Times New Roman" w:hAnsi="Times New Roman" w:cs="Times New Roman"/>
          <w:sz w:val="22"/>
          <w:szCs w:val="22"/>
          <w:lang w:val="en-US"/>
        </w:rPr>
        <w:t>Self-supervising</w:t>
      </w:r>
    </w:p>
    <w:p w14:paraId="4B775BD2" w14:textId="77777777" w:rsidR="00613E1D" w:rsidRPr="008C0CB3" w:rsidRDefault="00613E1D" w:rsidP="00613E1D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INTEREST &amp; HOBBIES</w:t>
      </w:r>
    </w:p>
    <w:p w14:paraId="3D0A60FB" w14:textId="77777777" w:rsidR="00613E1D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Swimming </w:t>
      </w:r>
    </w:p>
    <w:p w14:paraId="7DB98261" w14:textId="64B49658" w:rsidR="00613E1D" w:rsidRPr="00613E1D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Video Games</w:t>
      </w:r>
    </w:p>
    <w:p w14:paraId="07EDFCF2" w14:textId="381A8C94" w:rsidR="00613E1D" w:rsidRDefault="00613E1D" w:rsidP="0061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New Cultures</w:t>
      </w:r>
      <w:r w:rsidR="005816B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Places</w:t>
      </w:r>
      <w:r w:rsidR="005816B6">
        <w:rPr>
          <w:rFonts w:ascii="Times New Roman" w:hAnsi="Times New Roman" w:cs="Times New Roman"/>
          <w:sz w:val="22"/>
          <w:szCs w:val="22"/>
          <w:lang w:val="en-US"/>
        </w:rPr>
        <w:t xml:space="preserve"> and Food</w:t>
      </w:r>
    </w:p>
    <w:p w14:paraId="5C821AD4" w14:textId="770798D0" w:rsidR="00D33B97" w:rsidRPr="00D33B97" w:rsidRDefault="00613E1D" w:rsidP="00D3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Music</w:t>
      </w:r>
    </w:p>
    <w:p w14:paraId="43E1E19C" w14:textId="697EA083" w:rsidR="00A5314B" w:rsidRDefault="00D33B97" w:rsidP="00A5314B">
      <w:pPr>
        <w:spacing w:before="100" w:beforeAutospacing="1" w:after="100" w:afterAutospacing="1" w:line="240" w:lineRule="auto"/>
        <w:ind w:left="360"/>
        <w:jc w:val="center"/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  <w:lang w:val="en-RW"/>
        </w:rPr>
      </w:pPr>
      <w:r w:rsidRPr="00D33B97"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  <w:lang w:val="en-RW"/>
        </w:rPr>
        <w:t>LINKS</w:t>
      </w:r>
    </w:p>
    <w:p w14:paraId="475C02C0" w14:textId="645C7A03" w:rsidR="00A5314B" w:rsidRPr="00A5314B" w:rsidRDefault="00A5314B" w:rsidP="00A5314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RW"/>
        </w:rPr>
      </w:pPr>
      <w:r w:rsidRPr="00A531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Diploma:</w:t>
      </w:r>
    </w:p>
    <w:p w14:paraId="3E7D32FC" w14:textId="48B86306" w:rsidR="00A5314B" w:rsidRPr="00A5314B" w:rsidRDefault="00A5314B" w:rsidP="00A531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W"/>
        </w:rPr>
      </w:pPr>
      <w:hyperlink r:id="rId8" w:history="1">
        <w:r w:rsidRPr="00487EB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RW"/>
          </w:rPr>
          <w:t>https://drive.google.com/file/d/17XjzOdgUWUPHI7s2UssH0yqZp54FxZ9J/view?usp=sharing</w:t>
        </w:r>
      </w:hyperlink>
    </w:p>
    <w:p w14:paraId="0AC58D58" w14:textId="565229ED" w:rsidR="00A5314B" w:rsidRPr="00A5314B" w:rsidRDefault="00D33B97" w:rsidP="00A5314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W"/>
        </w:rPr>
      </w:pPr>
      <w:r w:rsidRPr="00D33B97">
        <w:rPr>
          <w:rFonts w:ascii="TimesNewRomanPS" w:eastAsia="Times New Roman" w:hAnsi="TimesNewRomanPS" w:cs="Times New Roman"/>
          <w:b/>
          <w:bCs/>
          <w:sz w:val="22"/>
          <w:szCs w:val="22"/>
          <w:lang w:val="en-RW"/>
        </w:rPr>
        <w:t>HighSchool Transcripts ALL 3 years Advanced Level</w:t>
      </w:r>
      <w:r>
        <w:rPr>
          <w:rFonts w:ascii="TimesNewRomanPS" w:eastAsia="Times New Roman" w:hAnsi="TimesNewRomanPS" w:cs="Times New Roman"/>
          <w:b/>
          <w:bCs/>
          <w:sz w:val="22"/>
          <w:szCs w:val="22"/>
          <w:lang w:val="en-US"/>
        </w:rPr>
        <w:t xml:space="preserve">: </w:t>
      </w:r>
      <w:hyperlink r:id="rId9" w:history="1">
        <w:r w:rsidR="00A5314B" w:rsidRPr="00487EB7">
          <w:rPr>
            <w:rStyle w:val="Hyperlink"/>
            <w:rFonts w:ascii="TimesNewRomanPSMT" w:eastAsia="Times New Roman" w:hAnsi="TimesNewRomanPSMT" w:cs="Times New Roman"/>
            <w:sz w:val="22"/>
            <w:szCs w:val="22"/>
            <w:lang w:val="en-RW"/>
          </w:rPr>
          <w:t>https://drive.google.com/file/d/1qN7mfO43RI2QxHF1Qq146VjtMuwnq4EY/view?usp=sharing</w:t>
        </w:r>
      </w:hyperlink>
      <w:r w:rsidRPr="00D33B97">
        <w:rPr>
          <w:rFonts w:ascii="TimesNewRomanPSMT" w:eastAsia="Times New Roman" w:hAnsi="TimesNewRomanPSMT" w:cs="Times New Roman"/>
          <w:color w:val="0260BF"/>
          <w:sz w:val="22"/>
          <w:szCs w:val="22"/>
          <w:lang w:val="en-RW"/>
        </w:rPr>
        <w:t xml:space="preserve"> </w:t>
      </w:r>
    </w:p>
    <w:p w14:paraId="3CC4EE39" w14:textId="74B213EC" w:rsidR="00D33B97" w:rsidRPr="00D33B97" w:rsidRDefault="00D33B97" w:rsidP="00D33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W"/>
        </w:rPr>
      </w:pPr>
      <w:r w:rsidRPr="00D33B97">
        <w:rPr>
          <w:rFonts w:ascii="SymbolMT" w:eastAsia="Times New Roman" w:hAnsi="SymbolMT" w:cs="Times New Roman"/>
          <w:sz w:val="22"/>
          <w:szCs w:val="22"/>
          <w:lang w:val="en-RW"/>
        </w:rPr>
        <w:t> </w:t>
      </w:r>
      <w:r w:rsidRPr="00D33B97">
        <w:rPr>
          <w:rFonts w:ascii="TimesNewRomanPS" w:eastAsia="Times New Roman" w:hAnsi="TimesNewRomanPS" w:cs="Times New Roman"/>
          <w:b/>
          <w:bCs/>
          <w:sz w:val="22"/>
          <w:szCs w:val="22"/>
          <w:lang w:val="en-RW"/>
        </w:rPr>
        <w:t xml:space="preserve">Certificates over the years : </w:t>
      </w:r>
      <w:r w:rsidRPr="00D33B97">
        <w:rPr>
          <w:rFonts w:ascii="TimesNewRomanPSMT" w:eastAsia="Times New Roman" w:hAnsi="TimesNewRomanPSMT" w:cs="Times New Roman"/>
          <w:color w:val="0260BF"/>
          <w:sz w:val="22"/>
          <w:szCs w:val="22"/>
          <w:lang w:val="en-RW"/>
        </w:rPr>
        <w:t xml:space="preserve">https://drive.google.com/file/d/1UFpplVsS2hP8lshDU2CrbbV25U4tzn0K/view?usp=sharing </w:t>
      </w:r>
    </w:p>
    <w:p w14:paraId="0AC6F18A" w14:textId="6BF1D419" w:rsidR="00D33B97" w:rsidRDefault="00D33B97" w:rsidP="00D33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W"/>
        </w:rPr>
      </w:pPr>
      <w:r w:rsidRPr="00D33B97">
        <w:rPr>
          <w:rFonts w:ascii="TimesNewRomanPS" w:eastAsia="Times New Roman" w:hAnsi="TimesNewRomanPS" w:cs="Times New Roman"/>
          <w:b/>
          <w:bCs/>
          <w:sz w:val="22"/>
          <w:szCs w:val="22"/>
          <w:lang w:val="en-RW"/>
        </w:rPr>
        <w:t xml:space="preserve">First Year Transcript BIT : </w:t>
      </w:r>
      <w:r w:rsidRPr="00D33B97">
        <w:rPr>
          <w:rFonts w:ascii="TimesNewRomanPSMT" w:eastAsia="Times New Roman" w:hAnsi="TimesNewRomanPSMT" w:cs="Times New Roman"/>
          <w:color w:val="0260BF"/>
          <w:sz w:val="22"/>
          <w:szCs w:val="22"/>
          <w:lang w:val="en-RW"/>
        </w:rPr>
        <w:t xml:space="preserve">https://drive.google.com/file/d/1Ab1Q89k0deCl4D_scuOk1zVr9VtdK5hQ/view?usp=sharing </w:t>
      </w:r>
    </w:p>
    <w:p w14:paraId="6B84CB41" w14:textId="77777777" w:rsidR="00D33B97" w:rsidRPr="00D33B97" w:rsidRDefault="00D33B97" w:rsidP="00D33B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W"/>
        </w:rPr>
      </w:pPr>
    </w:p>
    <w:p w14:paraId="4ADBCC17" w14:textId="37681C9F" w:rsidR="004416AD" w:rsidRPr="00B04694" w:rsidRDefault="00015CF2" w:rsidP="00613E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I, Naomi </w:t>
      </w:r>
      <w:proofErr w:type="spellStart"/>
      <w:r>
        <w:rPr>
          <w:rFonts w:ascii="Times New Roman" w:hAnsi="Times New Roman" w:cs="Times New Roman"/>
          <w:lang w:val="en-US"/>
        </w:rPr>
        <w:t>Uwase</w:t>
      </w:r>
      <w:proofErr w:type="spellEnd"/>
      <w:r>
        <w:rPr>
          <w:rFonts w:ascii="Times New Roman" w:hAnsi="Times New Roman" w:cs="Times New Roman"/>
          <w:lang w:val="en-US"/>
        </w:rPr>
        <w:t xml:space="preserve"> certify that the above information given is true.</w:t>
      </w:r>
    </w:p>
    <w:sectPr w:rsidR="004416AD" w:rsidRPr="00B04694" w:rsidSect="004416A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C84C" w14:textId="77777777" w:rsidR="006818EA" w:rsidRDefault="006818EA" w:rsidP="005E79E1">
      <w:pPr>
        <w:spacing w:after="0" w:line="240" w:lineRule="auto"/>
      </w:pPr>
      <w:r>
        <w:separator/>
      </w:r>
    </w:p>
  </w:endnote>
  <w:endnote w:type="continuationSeparator" w:id="0">
    <w:p w14:paraId="38DC5748" w14:textId="77777777" w:rsidR="006818EA" w:rsidRDefault="006818EA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3EE52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73BE8438" wp14:editId="6EE34763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w16du="http://schemas.microsoft.com/office/word/2023/wordml/word16du">
              <w:pict>
                <v:group w14:anchorId="5F4449A0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860C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27B4B8E" wp14:editId="1F0E4F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12941B2E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92E6" w14:textId="77777777" w:rsidR="006818EA" w:rsidRDefault="006818EA" w:rsidP="005E79E1">
      <w:pPr>
        <w:spacing w:after="0" w:line="240" w:lineRule="auto"/>
      </w:pPr>
      <w:r>
        <w:separator/>
      </w:r>
    </w:p>
  </w:footnote>
  <w:footnote w:type="continuationSeparator" w:id="0">
    <w:p w14:paraId="38321909" w14:textId="77777777" w:rsidR="006818EA" w:rsidRDefault="006818EA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DA9B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15F853A" wp14:editId="4886BA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52A0D6DE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6D20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036824D" wp14:editId="663175A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344C2FC7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67B2"/>
    <w:multiLevelType w:val="hybridMultilevel"/>
    <w:tmpl w:val="ACA4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7364"/>
    <w:multiLevelType w:val="hybridMultilevel"/>
    <w:tmpl w:val="403A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E08CE"/>
    <w:multiLevelType w:val="multilevel"/>
    <w:tmpl w:val="141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B65A2"/>
    <w:multiLevelType w:val="hybridMultilevel"/>
    <w:tmpl w:val="23083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56B89"/>
    <w:multiLevelType w:val="hybridMultilevel"/>
    <w:tmpl w:val="4C4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77661"/>
    <w:multiLevelType w:val="hybridMultilevel"/>
    <w:tmpl w:val="59D01032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67CE0E89"/>
    <w:multiLevelType w:val="hybridMultilevel"/>
    <w:tmpl w:val="C49A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27450"/>
    <w:multiLevelType w:val="hybridMultilevel"/>
    <w:tmpl w:val="CFAC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45104">
    <w:abstractNumId w:val="3"/>
  </w:num>
  <w:num w:numId="2" w16cid:durableId="993920155">
    <w:abstractNumId w:val="6"/>
  </w:num>
  <w:num w:numId="3" w16cid:durableId="720640451">
    <w:abstractNumId w:val="7"/>
  </w:num>
  <w:num w:numId="4" w16cid:durableId="1294091175">
    <w:abstractNumId w:val="1"/>
  </w:num>
  <w:num w:numId="5" w16cid:durableId="1328553006">
    <w:abstractNumId w:val="4"/>
  </w:num>
  <w:num w:numId="6" w16cid:durableId="1331908613">
    <w:abstractNumId w:val="2"/>
  </w:num>
  <w:num w:numId="7" w16cid:durableId="1816947217">
    <w:abstractNumId w:val="5"/>
  </w:num>
  <w:num w:numId="8" w16cid:durableId="194356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1D"/>
    <w:rsid w:val="00015CF2"/>
    <w:rsid w:val="000364FF"/>
    <w:rsid w:val="00055E4E"/>
    <w:rsid w:val="00065295"/>
    <w:rsid w:val="00087030"/>
    <w:rsid w:val="000D5F36"/>
    <w:rsid w:val="000E6B02"/>
    <w:rsid w:val="001A183F"/>
    <w:rsid w:val="00253B9D"/>
    <w:rsid w:val="00293B83"/>
    <w:rsid w:val="002A4640"/>
    <w:rsid w:val="002B444C"/>
    <w:rsid w:val="00343656"/>
    <w:rsid w:val="003602A7"/>
    <w:rsid w:val="0038539E"/>
    <w:rsid w:val="004242EC"/>
    <w:rsid w:val="004416AD"/>
    <w:rsid w:val="004D7A72"/>
    <w:rsid w:val="004E4B02"/>
    <w:rsid w:val="0057706F"/>
    <w:rsid w:val="005816B6"/>
    <w:rsid w:val="005E79E1"/>
    <w:rsid w:val="005F3EDF"/>
    <w:rsid w:val="00613E1D"/>
    <w:rsid w:val="006818EA"/>
    <w:rsid w:val="006A3CE7"/>
    <w:rsid w:val="006D065D"/>
    <w:rsid w:val="0070673F"/>
    <w:rsid w:val="00736B58"/>
    <w:rsid w:val="008A188A"/>
    <w:rsid w:val="008A5938"/>
    <w:rsid w:val="008F2609"/>
    <w:rsid w:val="009361D8"/>
    <w:rsid w:val="00A3378E"/>
    <w:rsid w:val="00A51D84"/>
    <w:rsid w:val="00A5314B"/>
    <w:rsid w:val="00A56D1A"/>
    <w:rsid w:val="00B04694"/>
    <w:rsid w:val="00B14AB0"/>
    <w:rsid w:val="00B51B06"/>
    <w:rsid w:val="00BC2A58"/>
    <w:rsid w:val="00D33B97"/>
    <w:rsid w:val="00D651ED"/>
    <w:rsid w:val="00E22177"/>
    <w:rsid w:val="00E5288E"/>
    <w:rsid w:val="00E62D09"/>
    <w:rsid w:val="00ED349C"/>
    <w:rsid w:val="00EE732A"/>
    <w:rsid w:val="00F22020"/>
    <w:rsid w:val="00F2556B"/>
    <w:rsid w:val="00F31E8E"/>
    <w:rsid w:val="00F336CA"/>
    <w:rsid w:val="00F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1E7BB"/>
  <w15:chartTrackingRefBased/>
  <w15:docId w15:val="{D4C4C44E-1150-A243-A4F0-1093E76F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1D"/>
    <w:pPr>
      <w:spacing w:after="200" w:line="288" w:lineRule="auto"/>
    </w:pPr>
    <w:rPr>
      <w:rFonts w:eastAsiaTheme="minorEastAsia"/>
      <w:sz w:val="21"/>
      <w:szCs w:val="21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1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3E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E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/>
    </w:rPr>
  </w:style>
  <w:style w:type="character" w:styleId="UnresolvedMention">
    <w:name w:val="Unresolved Mention"/>
    <w:basedOn w:val="DefaultParagraphFont"/>
    <w:uiPriority w:val="99"/>
    <w:semiHidden/>
    <w:unhideWhenUsed/>
    <w:rsid w:val="00A53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XjzOdgUWUPHI7s2UssH0yqZp54FxZ9J/view?usp=sha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N7mfO43RI2QxHF1Qq146VjtMuwnq4EY/view?usp=shari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omiuwase/Library/Containers/com.microsoft.Word/Data/Library/Application%20Support/Microsoft/Office/16.0/DTS/en-US%7b7D8B4069-23D2-8B40-B497-95B9BC1F5130%7d/%7b62B9DF0F-C603-8948-A77D-1CFD7C6770ED%7dtf16392739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{62B9DF0F-C603-8948-A77D-1CFD7C6770ED}tf16392739.dotx</Template>
  <TotalTime>75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Naomi Uwase</cp:lastModifiedBy>
  <cp:revision>14</cp:revision>
  <dcterms:created xsi:type="dcterms:W3CDTF">2023-03-26T17:05:00Z</dcterms:created>
  <dcterms:modified xsi:type="dcterms:W3CDTF">2024-02-07T20:27:00Z</dcterms:modified>
</cp:coreProperties>
</file>